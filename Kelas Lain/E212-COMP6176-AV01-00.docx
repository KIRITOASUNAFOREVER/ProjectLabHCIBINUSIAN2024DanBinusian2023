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9040BC" w14:paraId="2F214765" w14:textId="77777777" w:rsidTr="001614E8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307BD" w14:textId="77777777" w:rsidR="009040BC" w:rsidRDefault="009040BC" w:rsidP="001614E8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A5CA48B" w14:textId="77777777" w:rsidR="009040BC" w:rsidRDefault="009040BC" w:rsidP="001614E8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9E12185" wp14:editId="2CCFD2A5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0BC" w14:paraId="02FB026C" w14:textId="77777777" w:rsidTr="001614E8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CB639" w14:textId="77777777" w:rsidR="009040BC" w:rsidRPr="00CA7BA1" w:rsidRDefault="009040BC" w:rsidP="001614E8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24A77BF4" w14:textId="77777777" w:rsidR="009040BC" w:rsidRPr="00212F2F" w:rsidRDefault="009040BC" w:rsidP="001614E8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84B11E9" w14:textId="77777777" w:rsidR="009040BC" w:rsidRDefault="009040BC" w:rsidP="001614E8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9040BC" w14:paraId="344FB7DA" w14:textId="77777777" w:rsidTr="001614E8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967D" w14:textId="77777777" w:rsidR="009040BC" w:rsidRDefault="009040BC" w:rsidP="001614E8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2D22E86" w14:textId="2D0996A6" w:rsidR="009040BC" w:rsidRDefault="009040BC" w:rsidP="001614E8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2690F">
              <w:rPr>
                <w:rFonts w:ascii="Arial" w:hAnsi="Arial" w:cs="Arial"/>
                <w:b/>
                <w:sz w:val="20"/>
              </w:rPr>
              <w:t>E212-COMP6176-A</w:t>
            </w:r>
            <w:r w:rsidR="002C49AB">
              <w:rPr>
                <w:rFonts w:ascii="Arial" w:hAnsi="Arial" w:cs="Arial"/>
                <w:b/>
                <w:sz w:val="20"/>
              </w:rPr>
              <w:t>V</w:t>
            </w:r>
            <w:r w:rsidRPr="0082690F">
              <w:rPr>
                <w:rFonts w:ascii="Arial" w:hAnsi="Arial" w:cs="Arial"/>
                <w:b/>
                <w:sz w:val="20"/>
              </w:rPr>
              <w:t>0</w:t>
            </w:r>
            <w:r w:rsidR="002C49AB">
              <w:rPr>
                <w:rFonts w:ascii="Arial" w:hAnsi="Arial" w:cs="Arial"/>
                <w:b/>
                <w:sz w:val="20"/>
              </w:rPr>
              <w:t>1</w:t>
            </w:r>
            <w:r w:rsidRPr="0082690F">
              <w:rPr>
                <w:rFonts w:ascii="Arial" w:hAnsi="Arial" w:cs="Arial"/>
                <w:b/>
                <w:sz w:val="20"/>
              </w:rPr>
              <w:t>-00</w:t>
            </w:r>
          </w:p>
        </w:tc>
      </w:tr>
      <w:tr w:rsidR="009040BC" w14:paraId="3CCB2E96" w14:textId="77777777" w:rsidTr="001614E8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14CF29F" w14:textId="77777777" w:rsidR="009040BC" w:rsidRPr="00D61840" w:rsidRDefault="009040BC" w:rsidP="001614E8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</w:t>
            </w:r>
            <w:proofErr w:type="spellStart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004A218" w14:textId="77777777" w:rsidR="009040BC" w:rsidRDefault="009040BC" w:rsidP="001614E8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9C70F5A" w14:textId="77777777" w:rsidR="009040BC" w:rsidRDefault="009040BC" w:rsidP="009040BC">
      <w:pPr>
        <w:ind w:left="360"/>
        <w:jc w:val="both"/>
        <w:rPr>
          <w:lang w:val="id-ID"/>
        </w:rPr>
      </w:pPr>
    </w:p>
    <w:p w14:paraId="44A4C7E3" w14:textId="77777777" w:rsidR="009040BC" w:rsidRDefault="009040BC" w:rsidP="009040BC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0095214A" w14:textId="77777777" w:rsidR="009040BC" w:rsidRDefault="009040BC" w:rsidP="009040BC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>
        <w:rPr>
          <w:rStyle w:val="longtext"/>
          <w:i/>
          <w:sz w:val="18"/>
          <w:szCs w:val="18"/>
          <w:lang w:val="id-ID"/>
        </w:rPr>
        <w:t>whole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742AD4D8" w14:textId="77777777" w:rsidR="009040BC" w:rsidRDefault="009040BC" w:rsidP="009040BC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2A344ED1" w14:textId="77777777" w:rsidR="009040BC" w:rsidRDefault="009040BC" w:rsidP="009040B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33C07FF8" w14:textId="77777777" w:rsidR="009040BC" w:rsidRDefault="009040BC" w:rsidP="009040BC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7AFA10FA" w14:textId="77777777" w:rsidR="009040BC" w:rsidRDefault="009040BC" w:rsidP="009040BC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project from the book</w:t>
      </w:r>
    </w:p>
    <w:p w14:paraId="666A3663" w14:textId="77777777" w:rsidR="009040BC" w:rsidRDefault="009040BC" w:rsidP="009040BC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13B55FA4" w14:textId="77777777" w:rsidR="009040BC" w:rsidRDefault="009040BC" w:rsidP="009040B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022CABB" w14:textId="77777777" w:rsidR="009040BC" w:rsidRDefault="009040BC" w:rsidP="009040BC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41C82B98" w14:textId="77777777" w:rsidR="009040BC" w:rsidRDefault="009040BC" w:rsidP="009040BC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>,</w:t>
      </w:r>
    </w:p>
    <w:p w14:paraId="373D40E2" w14:textId="77777777" w:rsidR="009040BC" w:rsidRDefault="009040BC" w:rsidP="009040BC">
      <w:pPr>
        <w:numPr>
          <w:ilvl w:val="2"/>
          <w:numId w:val="21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43EEEFB3" w14:textId="77777777" w:rsidR="009040BC" w:rsidRDefault="009040BC" w:rsidP="009040B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06E7873" w14:textId="77777777" w:rsidR="009040BC" w:rsidRDefault="009040BC" w:rsidP="009040BC">
      <w:pPr>
        <w:numPr>
          <w:ilvl w:val="2"/>
          <w:numId w:val="21"/>
        </w:numPr>
        <w:spacing w:line="360" w:lineRule="auto"/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690FA61F" w14:textId="77777777" w:rsidR="009040BC" w:rsidRDefault="009040BC" w:rsidP="009040B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1864E501" w14:textId="77777777" w:rsidR="009040BC" w:rsidRDefault="009040BC" w:rsidP="009040BC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71B226DC" w14:textId="77777777" w:rsidR="009040BC" w:rsidRDefault="009040BC" w:rsidP="009040BC">
      <w:pPr>
        <w:numPr>
          <w:ilvl w:val="0"/>
          <w:numId w:val="20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5A89BB68" w14:textId="77777777" w:rsidR="009040BC" w:rsidRDefault="009040BC" w:rsidP="009040BC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0E77DCA" w14:textId="77777777" w:rsidR="009040BC" w:rsidRDefault="009040BC" w:rsidP="009040BC">
      <w:pPr>
        <w:spacing w:line="360" w:lineRule="auto"/>
        <w:ind w:left="360" w:hanging="360"/>
      </w:pPr>
    </w:p>
    <w:p w14:paraId="7BD195A1" w14:textId="77777777" w:rsidR="009040BC" w:rsidRDefault="009040BC" w:rsidP="009040BC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32664D61" w14:textId="77777777" w:rsidR="009040BC" w:rsidRDefault="009040BC" w:rsidP="009040BC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19B360E0" w14:textId="77777777" w:rsidR="009040BC" w:rsidRDefault="009040BC" w:rsidP="009040BC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19834AA" w14:textId="77777777" w:rsidR="009040BC" w:rsidRDefault="009040BC" w:rsidP="009040BC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17291595" w14:textId="77777777" w:rsidR="009040BC" w:rsidRDefault="009040BC" w:rsidP="009040BC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</w:t>
      </w:r>
      <w:proofErr w:type="spellStart"/>
      <w:r>
        <w:rPr>
          <w:i/>
          <w:sz w:val="20"/>
          <w:szCs w:val="20"/>
          <w:lang w:val="id-ID" w:eastAsia="x-none"/>
        </w:rPr>
        <w:t>you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 xml:space="preserve">have </w:t>
      </w:r>
      <w:proofErr w:type="spellStart"/>
      <w:r>
        <w:rPr>
          <w:i/>
          <w:sz w:val="20"/>
          <w:szCs w:val="20"/>
          <w:lang w:val="id-ID" w:eastAsia="x-none"/>
        </w:rPr>
        <w:t>missed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read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these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regulations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r>
        <w:rPr>
          <w:i/>
          <w:sz w:val="20"/>
          <w:szCs w:val="20"/>
          <w:lang w:val="x-none" w:eastAsia="x-none"/>
        </w:rPr>
        <w:t xml:space="preserve">so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p w14:paraId="1E2DB4F8" w14:textId="77777777" w:rsidR="009040BC" w:rsidRDefault="009040BC" w:rsidP="009040BC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5A845EA4" w14:textId="77777777" w:rsidR="009040BC" w:rsidRPr="004875D4" w:rsidRDefault="009040BC" w:rsidP="009040BC">
      <w:pPr>
        <w:numPr>
          <w:ilvl w:val="0"/>
          <w:numId w:val="20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proofErr w:type="spellStart"/>
      <w:r w:rsidRPr="004875D4">
        <w:rPr>
          <w:lang w:val="id-ID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232F9D89" w14:textId="77777777" w:rsidR="009040BC" w:rsidRPr="009019D9" w:rsidRDefault="009040BC" w:rsidP="009040BC">
      <w:pPr>
        <w:ind w:firstLine="284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Marking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percentage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for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this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subject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is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described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as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follows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:</w:t>
      </w:r>
    </w:p>
    <w:p w14:paraId="74BB5015" w14:textId="77777777" w:rsidR="009040BC" w:rsidRPr="00BE3C75" w:rsidRDefault="009040BC" w:rsidP="009040B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9040BC" w:rsidRPr="002B1798" w14:paraId="05CD724B" w14:textId="77777777" w:rsidTr="001614E8">
        <w:tc>
          <w:tcPr>
            <w:tcW w:w="1800" w:type="dxa"/>
            <w:shd w:val="clear" w:color="auto" w:fill="D9D9D9" w:themeFill="background1" w:themeFillShade="D9"/>
          </w:tcPr>
          <w:p w14:paraId="50FC2220" w14:textId="77777777" w:rsidR="009040BC" w:rsidRPr="002B1798" w:rsidRDefault="009040BC" w:rsidP="001614E8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3B60010" w14:textId="77777777" w:rsidR="009040BC" w:rsidRPr="002B1798" w:rsidRDefault="009040BC" w:rsidP="001614E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82D48DF" w14:textId="77777777" w:rsidR="009040BC" w:rsidRPr="002B1798" w:rsidRDefault="009040BC" w:rsidP="001614E8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6C514B95" w14:textId="77777777" w:rsidR="009040BC" w:rsidRPr="002B1798" w:rsidRDefault="009040BC" w:rsidP="001614E8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040BC" w14:paraId="27712EA0" w14:textId="77777777" w:rsidTr="001614E8">
        <w:trPr>
          <w:trHeight w:val="422"/>
        </w:trPr>
        <w:tc>
          <w:tcPr>
            <w:tcW w:w="1800" w:type="dxa"/>
            <w:vAlign w:val="center"/>
          </w:tcPr>
          <w:p w14:paraId="35A64EBC" w14:textId="77777777" w:rsidR="009040BC" w:rsidRPr="00D10870" w:rsidRDefault="009040BC" w:rsidP="001614E8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8275192" w14:textId="77777777" w:rsidR="009040BC" w:rsidRPr="00D10870" w:rsidRDefault="009040BC" w:rsidP="001614E8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3C1668C5" w14:textId="77777777" w:rsidR="009040BC" w:rsidRPr="00571235" w:rsidRDefault="009040BC" w:rsidP="009040BC">
      <w:pPr>
        <w:numPr>
          <w:ilvl w:val="0"/>
          <w:numId w:val="20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2BE33B2" w14:textId="77777777" w:rsidR="009040BC" w:rsidRPr="009019D9" w:rsidRDefault="009040BC" w:rsidP="009040BC">
      <w:pPr>
        <w:ind w:firstLine="284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Software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will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be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used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in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this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subject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described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as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follows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: </w:t>
      </w:r>
    </w:p>
    <w:p w14:paraId="15D1FD3F" w14:textId="77777777" w:rsidR="009040BC" w:rsidRPr="006E5FEB" w:rsidRDefault="009040BC" w:rsidP="009040B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040BC" w14:paraId="3F774B1F" w14:textId="77777777" w:rsidTr="001614E8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ED1B9A" w14:textId="77777777" w:rsidR="009040BC" w:rsidRPr="007E1E52" w:rsidRDefault="009040BC" w:rsidP="001614E8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A48A1E3" w14:textId="77777777" w:rsidR="009040BC" w:rsidRPr="00290165" w:rsidRDefault="009040BC" w:rsidP="001614E8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040BC" w14:paraId="0CA45081" w14:textId="77777777" w:rsidTr="001614E8">
        <w:trPr>
          <w:trHeight w:val="773"/>
        </w:trPr>
        <w:tc>
          <w:tcPr>
            <w:tcW w:w="4410" w:type="dxa"/>
            <w:vAlign w:val="center"/>
          </w:tcPr>
          <w:p w14:paraId="5E89ACF1" w14:textId="77777777" w:rsidR="009040BC" w:rsidRPr="00644F9A" w:rsidRDefault="009040BC" w:rsidP="001614E8">
            <w:r w:rsidRPr="00644F9A">
              <w:t xml:space="preserve">Adobe Photoshop CC </w:t>
            </w:r>
            <w:r>
              <w:t>2020</w:t>
            </w:r>
          </w:p>
          <w:p w14:paraId="62BC7ABB" w14:textId="77777777" w:rsidR="009040BC" w:rsidRDefault="009040BC" w:rsidP="001614E8">
            <w:r w:rsidRPr="00644F9A">
              <w:t>Visual Studio Code</w:t>
            </w:r>
          </w:p>
          <w:p w14:paraId="73BD4853" w14:textId="77777777" w:rsidR="009040BC" w:rsidRPr="00846160" w:rsidRDefault="009040BC" w:rsidP="001614E8">
            <w:r>
              <w:t>jQuery 3.5.1</w:t>
            </w:r>
          </w:p>
          <w:p w14:paraId="3F8C83AD" w14:textId="77777777" w:rsidR="009040BC" w:rsidRPr="00D10870" w:rsidRDefault="009040BC" w:rsidP="001614E8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16B11160" w14:textId="77777777" w:rsidR="009040BC" w:rsidRDefault="009040BC" w:rsidP="009040BC">
      <w:pPr>
        <w:numPr>
          <w:ilvl w:val="0"/>
          <w:numId w:val="20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1F43F4F" w14:textId="77777777" w:rsidR="009040BC" w:rsidRPr="009019D9" w:rsidRDefault="009040BC" w:rsidP="009040BC">
      <w:pPr>
        <w:ind w:firstLine="284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File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extensions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should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be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included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in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assignment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project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collection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for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this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subject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described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as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follows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: </w:t>
      </w:r>
    </w:p>
    <w:p w14:paraId="322D6C5A" w14:textId="77777777" w:rsidR="009040BC" w:rsidRPr="00166B89" w:rsidRDefault="009040BC" w:rsidP="009040B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040BC" w14:paraId="32C833B2" w14:textId="77777777" w:rsidTr="001614E8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3A28A72" w14:textId="77777777" w:rsidR="009040BC" w:rsidRPr="007E1E52" w:rsidRDefault="009040BC" w:rsidP="001614E8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5DA5F168" w14:textId="77777777" w:rsidR="009040BC" w:rsidRPr="007E1E52" w:rsidRDefault="009040BC" w:rsidP="001614E8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22B1340" w14:textId="77777777" w:rsidR="009040BC" w:rsidRPr="007E1E52" w:rsidRDefault="009040BC" w:rsidP="001614E8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098E4A61" w14:textId="77777777" w:rsidR="009040BC" w:rsidRPr="007E1E52" w:rsidRDefault="009040BC" w:rsidP="001614E8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040BC" w14:paraId="2C6185F3" w14:textId="77777777" w:rsidTr="001614E8">
        <w:trPr>
          <w:trHeight w:val="620"/>
        </w:trPr>
        <w:tc>
          <w:tcPr>
            <w:tcW w:w="4410" w:type="dxa"/>
            <w:vAlign w:val="center"/>
          </w:tcPr>
          <w:p w14:paraId="4573FFF1" w14:textId="77777777" w:rsidR="009040BC" w:rsidRPr="00D10870" w:rsidRDefault="009040BC" w:rsidP="001614E8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0E2E96F2" w14:textId="77777777" w:rsidR="009040BC" w:rsidRPr="00D10870" w:rsidRDefault="009040BC" w:rsidP="001614E8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345C926C" w14:textId="77777777" w:rsidR="009040BC" w:rsidRDefault="009040BC" w:rsidP="009040BC">
      <w:pPr>
        <w:rPr>
          <w:lang w:val="id-ID"/>
        </w:rPr>
      </w:pPr>
    </w:p>
    <w:p w14:paraId="5E69F639" w14:textId="77777777" w:rsidR="009040BC" w:rsidRDefault="009040BC" w:rsidP="009040BC">
      <w:pPr>
        <w:rPr>
          <w:lang w:val="id-ID"/>
        </w:rPr>
      </w:pPr>
    </w:p>
    <w:p w14:paraId="2217E35E" w14:textId="77777777" w:rsidR="009040BC" w:rsidRDefault="009040BC" w:rsidP="009040BC">
      <w:pPr>
        <w:rPr>
          <w:lang w:val="id-ID"/>
        </w:rPr>
      </w:pPr>
    </w:p>
    <w:p w14:paraId="097A4DE4" w14:textId="77777777" w:rsidR="009040BC" w:rsidRDefault="009040BC" w:rsidP="009040BC">
      <w:pPr>
        <w:rPr>
          <w:lang w:val="id-ID"/>
        </w:rPr>
      </w:pPr>
    </w:p>
    <w:p w14:paraId="340AD4E8" w14:textId="77777777" w:rsidR="009040BC" w:rsidRDefault="009040BC" w:rsidP="009040BC">
      <w:pPr>
        <w:rPr>
          <w:lang w:val="id-ID"/>
        </w:rPr>
      </w:pPr>
    </w:p>
    <w:p w14:paraId="1E96A126" w14:textId="77777777" w:rsidR="009040BC" w:rsidRDefault="009040BC" w:rsidP="009040BC">
      <w:pPr>
        <w:rPr>
          <w:lang w:val="id-ID"/>
        </w:rPr>
      </w:pPr>
    </w:p>
    <w:p w14:paraId="13B0F29E" w14:textId="77777777" w:rsidR="009040BC" w:rsidRDefault="009040BC" w:rsidP="009040BC">
      <w:pPr>
        <w:rPr>
          <w:lang w:val="id-ID"/>
        </w:rPr>
      </w:pPr>
    </w:p>
    <w:p w14:paraId="065859A4" w14:textId="77777777" w:rsidR="009040BC" w:rsidRDefault="009040BC" w:rsidP="009040BC">
      <w:pPr>
        <w:rPr>
          <w:lang w:val="id-ID"/>
        </w:rPr>
      </w:pPr>
    </w:p>
    <w:p w14:paraId="06738B93" w14:textId="77777777" w:rsidR="009040BC" w:rsidRDefault="009040BC" w:rsidP="009040BC">
      <w:pPr>
        <w:rPr>
          <w:lang w:val="id-ID"/>
        </w:rPr>
      </w:pPr>
    </w:p>
    <w:p w14:paraId="19BE3336" w14:textId="77777777" w:rsidR="009040BC" w:rsidRDefault="009040BC" w:rsidP="009040BC">
      <w:pPr>
        <w:rPr>
          <w:lang w:val="id-ID"/>
        </w:rPr>
      </w:pPr>
    </w:p>
    <w:p w14:paraId="30BF69EC" w14:textId="77777777" w:rsidR="009040BC" w:rsidRDefault="009040BC" w:rsidP="009040BC">
      <w:pPr>
        <w:rPr>
          <w:lang w:val="id-ID"/>
        </w:rPr>
      </w:pPr>
    </w:p>
    <w:p w14:paraId="3A4F4B44" w14:textId="77777777" w:rsidR="009040BC" w:rsidRDefault="009040BC" w:rsidP="009040BC">
      <w:pPr>
        <w:rPr>
          <w:lang w:val="id-ID"/>
        </w:rPr>
      </w:pPr>
    </w:p>
    <w:p w14:paraId="0F0742F4" w14:textId="77777777" w:rsidR="009040BC" w:rsidRDefault="009040BC" w:rsidP="009040BC">
      <w:pPr>
        <w:rPr>
          <w:lang w:val="id-ID"/>
        </w:rPr>
      </w:pPr>
    </w:p>
    <w:p w14:paraId="24A0368D" w14:textId="77777777" w:rsidR="009040BC" w:rsidRDefault="009040BC" w:rsidP="009040BC">
      <w:pPr>
        <w:rPr>
          <w:lang w:val="id-ID"/>
        </w:rPr>
      </w:pPr>
    </w:p>
    <w:p w14:paraId="315983A2" w14:textId="77777777" w:rsidR="009040BC" w:rsidRDefault="009040BC" w:rsidP="009040BC">
      <w:pPr>
        <w:rPr>
          <w:lang w:val="id-ID"/>
        </w:rPr>
      </w:pPr>
    </w:p>
    <w:p w14:paraId="521BB179" w14:textId="77777777" w:rsidR="009040BC" w:rsidRDefault="009040BC" w:rsidP="009040BC">
      <w:pPr>
        <w:rPr>
          <w:lang w:val="id-ID"/>
        </w:rPr>
      </w:pPr>
    </w:p>
    <w:p w14:paraId="0B743DB6" w14:textId="77777777" w:rsidR="009040BC" w:rsidRDefault="009040BC" w:rsidP="009040BC">
      <w:pPr>
        <w:rPr>
          <w:lang w:val="id-ID"/>
        </w:rPr>
      </w:pPr>
    </w:p>
    <w:p w14:paraId="05701EED" w14:textId="77777777" w:rsidR="009040BC" w:rsidRDefault="009040BC" w:rsidP="009040BC">
      <w:pPr>
        <w:rPr>
          <w:lang w:val="id-ID"/>
        </w:rPr>
      </w:pPr>
    </w:p>
    <w:p w14:paraId="395F193A" w14:textId="77777777" w:rsidR="009040BC" w:rsidRDefault="009040BC" w:rsidP="009040BC">
      <w:pPr>
        <w:rPr>
          <w:lang w:val="id-ID"/>
        </w:rPr>
      </w:pPr>
    </w:p>
    <w:p w14:paraId="1057A994" w14:textId="77777777" w:rsidR="009040BC" w:rsidRDefault="009040BC" w:rsidP="009040BC">
      <w:pPr>
        <w:rPr>
          <w:lang w:val="id-ID"/>
        </w:rPr>
      </w:pPr>
    </w:p>
    <w:p w14:paraId="0E114EA3" w14:textId="77777777" w:rsidR="009040BC" w:rsidRDefault="009040BC" w:rsidP="009040BC">
      <w:pPr>
        <w:rPr>
          <w:lang w:val="id-ID"/>
        </w:rPr>
      </w:pPr>
    </w:p>
    <w:p w14:paraId="49027BB6" w14:textId="77777777" w:rsidR="009040BC" w:rsidRDefault="009040BC" w:rsidP="009040BC">
      <w:pPr>
        <w:rPr>
          <w:lang w:val="id-ID"/>
        </w:rPr>
      </w:pPr>
    </w:p>
    <w:p w14:paraId="7F50CD4E" w14:textId="77777777" w:rsidR="009040BC" w:rsidRDefault="009040BC" w:rsidP="009040BC">
      <w:pPr>
        <w:rPr>
          <w:lang w:val="id-ID"/>
        </w:rPr>
      </w:pPr>
    </w:p>
    <w:p w14:paraId="1E22E452" w14:textId="760C32E5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3B9DF2D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579B570" w14:textId="77777777" w:rsidR="00643F75" w:rsidRDefault="00643F75" w:rsidP="00643F75">
      <w:pPr>
        <w:rPr>
          <w:lang w:val="id-ID"/>
        </w:rPr>
      </w:pPr>
    </w:p>
    <w:p w14:paraId="473648A0" w14:textId="77777777" w:rsidR="00105B8A" w:rsidRDefault="00105B8A" w:rsidP="00105B8A">
      <w:pPr>
        <w:jc w:val="center"/>
        <w:rPr>
          <w:b/>
        </w:rPr>
      </w:pPr>
      <w:proofErr w:type="spellStart"/>
      <w:r>
        <w:rPr>
          <w:b/>
        </w:rPr>
        <w:t>AVbucks</w:t>
      </w:r>
      <w:proofErr w:type="spellEnd"/>
    </w:p>
    <w:p w14:paraId="088CFED1" w14:textId="77777777" w:rsidR="00105B8A" w:rsidRDefault="00105B8A" w:rsidP="00105B8A">
      <w:pPr>
        <w:jc w:val="center"/>
        <w:rPr>
          <w:b/>
        </w:rPr>
      </w:pPr>
    </w:p>
    <w:p w14:paraId="24183F7D" w14:textId="5F731BFA" w:rsidR="00105B8A" w:rsidRPr="002E4B6F" w:rsidRDefault="00105B8A" w:rsidP="00105B8A">
      <w:pPr>
        <w:spacing w:line="360" w:lineRule="auto"/>
        <w:ind w:firstLine="72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>is a name for a famous coffee shop. The main purpose is to promote this coffee shop to rise it population</w:t>
      </w:r>
      <w:r>
        <w:rPr>
          <w:rStyle w:val="CommentReference"/>
        </w:rPr>
        <w:t>.</w:t>
      </w:r>
      <w:r>
        <w:t xml:space="preserve"> </w:t>
      </w:r>
      <w:proofErr w:type="spellStart"/>
      <w:r>
        <w:t>AVbucks</w:t>
      </w:r>
      <w:proofErr w:type="spellEnd"/>
      <w:r>
        <w:t xml:space="preserve"> is formed </w:t>
      </w:r>
      <w:proofErr w:type="gramStart"/>
      <w:r>
        <w:t>in</w:t>
      </w:r>
      <w:proofErr w:type="gramEnd"/>
      <w:r>
        <w:t xml:space="preserve"> January 15, 20</w:t>
      </w:r>
      <w:r w:rsidR="003C3B31">
        <w:t>21</w:t>
      </w:r>
      <w:r>
        <w:t xml:space="preserve"> and based on Jakarta, Indonesia. There are some menus such as coffees and beverages.</w:t>
      </w:r>
    </w:p>
    <w:p w14:paraId="63B00721" w14:textId="03BE8235" w:rsidR="00105B8A" w:rsidRDefault="00105B8A" w:rsidP="0076304F">
      <w:pPr>
        <w:spacing w:line="360" w:lineRule="auto"/>
        <w:ind w:firstLine="720"/>
        <w:jc w:val="both"/>
      </w:pPr>
      <w:r>
        <w:t xml:space="preserve">Lately </w:t>
      </w:r>
      <w:proofErr w:type="spellStart"/>
      <w:r>
        <w:t>AVbucks</w:t>
      </w:r>
      <w:proofErr w:type="spellEnd"/>
      <w:r>
        <w:rPr>
          <w:b/>
        </w:rPr>
        <w:t xml:space="preserve"> </w:t>
      </w:r>
      <w:r>
        <w:t xml:space="preserve">finds it’s quite hard to handle the card registration without </w:t>
      </w:r>
      <w:r>
        <w:rPr>
          <w:b/>
        </w:rPr>
        <w:t>automatic system</w:t>
      </w:r>
      <w:r>
        <w:t xml:space="preserve">. To solve the problem,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decides to create a </w:t>
      </w:r>
      <w:r w:rsidRPr="00B25A19">
        <w:rPr>
          <w:b/>
        </w:rPr>
        <w:t>website</w:t>
      </w:r>
      <w:r>
        <w:rPr>
          <w:b/>
        </w:rPr>
        <w:t xml:space="preserve">. </w:t>
      </w:r>
      <w:r w:rsidRPr="002900D9">
        <w:t>The</w:t>
      </w:r>
      <w:r>
        <w:rPr>
          <w:b/>
        </w:rPr>
        <w:t xml:space="preserve"> </w:t>
      </w:r>
      <w:r w:rsidRPr="002900D9">
        <w:t>website</w:t>
      </w:r>
      <w:r>
        <w:rPr>
          <w:b/>
        </w:rPr>
        <w:t xml:space="preserve"> </w:t>
      </w:r>
      <w:r w:rsidRPr="002900D9">
        <w:t>will be</w:t>
      </w:r>
      <w:r>
        <w:t xml:space="preserve"> used by the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’ customer </w:t>
      </w:r>
      <w:r>
        <w:t xml:space="preserve">to know more about </w:t>
      </w:r>
      <w:proofErr w:type="spellStart"/>
      <w:r w:rsidRPr="00993843">
        <w:rPr>
          <w:b/>
        </w:rPr>
        <w:t>AVBucks</w:t>
      </w:r>
      <w:proofErr w:type="spellEnd"/>
      <w:r>
        <w:t xml:space="preserve">.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also asked you to create </w:t>
      </w:r>
      <w:r w:rsidRPr="00384CA7">
        <w:rPr>
          <w:b/>
        </w:rPr>
        <w:t>logo</w:t>
      </w:r>
      <w:r>
        <w:t xml:space="preserve"> that represents their company. In matter of that,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is looking for a web designer to do those jobs. Looked from many candidates, you are chosen to design the </w:t>
      </w:r>
      <w:r w:rsidRPr="00346F27">
        <w:rPr>
          <w:b/>
        </w:rPr>
        <w:t>logo</w:t>
      </w:r>
      <w:r>
        <w:t xml:space="preserve"> and </w:t>
      </w:r>
      <w:r w:rsidRPr="00346F27">
        <w:rPr>
          <w:b/>
        </w:rPr>
        <w:t>website</w:t>
      </w:r>
      <w:r>
        <w:t xml:space="preserve">. </w:t>
      </w:r>
    </w:p>
    <w:p w14:paraId="3E95E972" w14:textId="77777777" w:rsidR="0076304F" w:rsidRDefault="0076304F" w:rsidP="0076304F">
      <w:pPr>
        <w:spacing w:line="360" w:lineRule="auto"/>
        <w:ind w:firstLine="720"/>
        <w:jc w:val="both"/>
      </w:pPr>
    </w:p>
    <w:p w14:paraId="08FA8B1F" w14:textId="2AFB9C72" w:rsidR="00105B8A" w:rsidRDefault="00105B8A" w:rsidP="00105B8A">
      <w:pPr>
        <w:spacing w:line="360" w:lineRule="auto"/>
        <w:jc w:val="both"/>
      </w:pPr>
      <w:r>
        <w:t xml:space="preserve">The requirements of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>are described as follow:</w:t>
      </w:r>
    </w:p>
    <w:p w14:paraId="11AD7BA3" w14:textId="77777777" w:rsidR="0076304F" w:rsidRDefault="0076304F" w:rsidP="00105B8A">
      <w:pPr>
        <w:spacing w:line="360" w:lineRule="auto"/>
        <w:jc w:val="both"/>
      </w:pPr>
    </w:p>
    <w:p w14:paraId="0EB7D93D" w14:textId="18B86E07" w:rsidR="00105B8A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needs a </w:t>
      </w:r>
      <w:r w:rsidRPr="0008759B">
        <w:rPr>
          <w:b/>
        </w:rPr>
        <w:t>logo</w:t>
      </w:r>
      <w:r>
        <w:t xml:space="preserve"> that represents the image of organization that has </w:t>
      </w:r>
      <w:r w:rsidRPr="00DC6BB2">
        <w:rPr>
          <w:b/>
        </w:rPr>
        <w:t>professional</w:t>
      </w:r>
      <w:r>
        <w:t xml:space="preserve"> principles. Consider the </w:t>
      </w:r>
      <w:r w:rsidRPr="0008759B">
        <w:rPr>
          <w:b/>
        </w:rPr>
        <w:t>customer segment</w:t>
      </w:r>
      <w:r>
        <w:t xml:space="preserve">, </w:t>
      </w:r>
      <w:r w:rsidRPr="0008759B">
        <w:rPr>
          <w:b/>
        </w:rPr>
        <w:t>shape</w:t>
      </w:r>
      <w:r>
        <w:t xml:space="preserve"> and </w:t>
      </w:r>
      <w:r w:rsidRPr="0008759B">
        <w:rPr>
          <w:b/>
        </w:rPr>
        <w:t>colors</w:t>
      </w:r>
      <w:r>
        <w:t xml:space="preserve"> when designing the </w:t>
      </w:r>
      <w:r w:rsidRPr="0008759B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CC</w:t>
      </w:r>
      <w:r w:rsidR="00C57B8D">
        <w:rPr>
          <w:b/>
        </w:rPr>
        <w:t xml:space="preserve"> 2020</w:t>
      </w:r>
      <w:r>
        <w:t xml:space="preserve">, ensure no layers are </w:t>
      </w:r>
      <w:r w:rsidRPr="00D8101F">
        <w:rPr>
          <w:b/>
        </w:rPr>
        <w:t>merged</w:t>
      </w:r>
      <w:r>
        <w:t>.</w:t>
      </w:r>
    </w:p>
    <w:p w14:paraId="3E15BCBF" w14:textId="77777777" w:rsidR="00105B8A" w:rsidRDefault="00105B8A" w:rsidP="00105B8A">
      <w:pPr>
        <w:pStyle w:val="ListParagraph"/>
        <w:spacing w:line="360" w:lineRule="auto"/>
        <w:ind w:left="360"/>
        <w:jc w:val="both"/>
      </w:pPr>
    </w:p>
    <w:p w14:paraId="62F6BF14" w14:textId="0F2B47FA" w:rsidR="00105B8A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wants you to design the </w:t>
      </w:r>
      <w:r w:rsidRPr="0041054D">
        <w:rPr>
          <w:b/>
        </w:rPr>
        <w:t>blueprint</w:t>
      </w:r>
      <w:r>
        <w:rPr>
          <w:b/>
        </w:rPr>
        <w:t xml:space="preserve"> </w:t>
      </w:r>
      <w:r w:rsidRPr="00943F61">
        <w:t>of your</w:t>
      </w:r>
      <w:r>
        <w:rPr>
          <w:b/>
        </w:rPr>
        <w:t xml:space="preserve"> homepage</w:t>
      </w:r>
      <w:r>
        <w:t xml:space="preserve"> first before start the development on the HTML files. The </w:t>
      </w:r>
      <w:r w:rsidRPr="0041054D">
        <w:rPr>
          <w:b/>
        </w:rPr>
        <w:t>blueprint</w:t>
      </w:r>
      <w:r>
        <w:t xml:space="preserve">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rPr>
          <w:b/>
        </w:rPr>
        <w:t xml:space="preserve"> CC</w:t>
      </w:r>
      <w:r w:rsidR="002F60E4">
        <w:rPr>
          <w:b/>
        </w:rPr>
        <w:t xml:space="preserve"> 2020</w:t>
      </w:r>
      <w:r>
        <w:t xml:space="preserve">. Ensure the </w:t>
      </w:r>
      <w:r w:rsidRPr="000E1679">
        <w:rPr>
          <w:b/>
        </w:rPr>
        <w:t>blueprint</w:t>
      </w:r>
      <w:r>
        <w:t xml:space="preserve"> that you create are the exact same with the website that you will make later. The </w:t>
      </w:r>
      <w:r>
        <w:rPr>
          <w:b/>
        </w:rPr>
        <w:t>home</w:t>
      </w:r>
      <w:r w:rsidRPr="007C2F61">
        <w:rPr>
          <w:b/>
        </w:rPr>
        <w:t xml:space="preserve">page </w:t>
      </w:r>
      <w:r>
        <w:rPr>
          <w:b/>
        </w:rPr>
        <w:t xml:space="preserve">blueprint </w:t>
      </w:r>
      <w:r>
        <w:t xml:space="preserve">will contain </w:t>
      </w:r>
      <w:r w:rsidRPr="007C2F61">
        <w:rPr>
          <w:b/>
        </w:rPr>
        <w:t>header</w:t>
      </w:r>
      <w:r>
        <w:t xml:space="preserve">, </w:t>
      </w:r>
      <w:r w:rsidRPr="007C2F61">
        <w:rPr>
          <w:b/>
        </w:rPr>
        <w:t>navigation</w:t>
      </w:r>
      <w:r>
        <w:t xml:space="preserve">, </w:t>
      </w:r>
      <w:r w:rsidRPr="007C2F61">
        <w:rPr>
          <w:b/>
        </w:rPr>
        <w:t>content</w:t>
      </w:r>
      <w:r>
        <w:t xml:space="preserve"> and </w:t>
      </w:r>
      <w:r w:rsidRPr="007C2F61">
        <w:rPr>
          <w:b/>
        </w:rPr>
        <w:t>footer</w:t>
      </w:r>
      <w:r>
        <w:t xml:space="preserve"> as its structure.</w:t>
      </w:r>
      <w:r w:rsidRPr="00DF691E">
        <w:t xml:space="preserve"> </w:t>
      </w:r>
    </w:p>
    <w:p w14:paraId="2F0D5E59" w14:textId="77777777" w:rsidR="00105B8A" w:rsidRPr="00D10AB3" w:rsidRDefault="00105B8A" w:rsidP="00105B8A">
      <w:pPr>
        <w:spacing w:line="360" w:lineRule="auto"/>
        <w:jc w:val="both"/>
      </w:pPr>
    </w:p>
    <w:p w14:paraId="2EE94E61" w14:textId="77777777" w:rsidR="00105B8A" w:rsidRPr="00863F88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 w:rsidRPr="00D10AB3">
        <w:t xml:space="preserve">wants their company website provide </w:t>
      </w:r>
      <w:r w:rsidRPr="00A97981">
        <w:rPr>
          <w:b/>
        </w:rPr>
        <w:t>information</w:t>
      </w:r>
      <w:r w:rsidRPr="00D10AB3">
        <w:t xml:space="preserve"> about their</w:t>
      </w:r>
      <w:r>
        <w:t xml:space="preserve"> </w:t>
      </w:r>
      <w:r w:rsidRPr="00993843">
        <w:rPr>
          <w:b/>
        </w:rPr>
        <w:t>company</w:t>
      </w:r>
      <w:r>
        <w:t>,</w:t>
      </w:r>
      <w:r w:rsidRPr="00D10AB3">
        <w:t xml:space="preserve"> </w:t>
      </w:r>
      <w:r>
        <w:rPr>
          <w:b/>
        </w:rPr>
        <w:t>beverages</w:t>
      </w:r>
      <w:r w:rsidRPr="00D10AB3">
        <w:t>, and have feature that allow customer to</w:t>
      </w:r>
      <w:r>
        <w:rPr>
          <w:b/>
        </w:rPr>
        <w:t xml:space="preserve"> register as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member</w:t>
      </w:r>
      <w:r w:rsidRPr="00D10AB3">
        <w:t>.</w:t>
      </w:r>
    </w:p>
    <w:p w14:paraId="4770B51B" w14:textId="77777777" w:rsidR="00105B8A" w:rsidRPr="00863F88" w:rsidRDefault="00105B8A" w:rsidP="00105B8A">
      <w:pPr>
        <w:pStyle w:val="ListParagraph"/>
        <w:rPr>
          <w:b/>
        </w:rPr>
      </w:pPr>
    </w:p>
    <w:p w14:paraId="49E0ACCB" w14:textId="77777777" w:rsidR="00105B8A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wants you to build the website attractive, appealing and fully functioning, furthermore </w:t>
      </w:r>
      <w:proofErr w:type="spellStart"/>
      <w:r>
        <w:rPr>
          <w:b/>
        </w:rPr>
        <w:t>AVbucks</w:t>
      </w:r>
      <w:proofErr w:type="spellEnd"/>
      <w:r>
        <w:rPr>
          <w:b/>
        </w:rPr>
        <w:t xml:space="preserve"> </w:t>
      </w:r>
      <w:r>
        <w:t xml:space="preserve">wants you to create the </w:t>
      </w:r>
      <w:r>
        <w:rPr>
          <w:b/>
        </w:rPr>
        <w:t>website with responsive</w:t>
      </w:r>
      <w:r>
        <w:t xml:space="preserve"> </w:t>
      </w:r>
      <w:r>
        <w:rPr>
          <w:b/>
        </w:rPr>
        <w:t>design</w:t>
      </w:r>
      <w:r>
        <w:t xml:space="preserve">. The website should be accessible by using mobile phone in a perfect way. To achieve that, use </w:t>
      </w:r>
      <w:r w:rsidRPr="00DD6B6C">
        <w:rPr>
          <w:b/>
        </w:rPr>
        <w:t>5 kinds of CSS</w:t>
      </w:r>
      <w:r>
        <w:rPr>
          <w:b/>
        </w:rPr>
        <w:t xml:space="preserve">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is </w:t>
      </w:r>
      <w:r w:rsidRPr="00F841C9">
        <w:rPr>
          <w:b/>
        </w:rPr>
        <w:t>below</w:t>
      </w:r>
      <w:r>
        <w:t xml:space="preserve"> </w:t>
      </w:r>
      <w:r>
        <w:rPr>
          <w:b/>
        </w:rPr>
        <w:t>62</w:t>
      </w:r>
      <w:r w:rsidRPr="00F841C9">
        <w:rPr>
          <w:b/>
        </w:rPr>
        <w:t>0px</w:t>
      </w:r>
      <w:r>
        <w:t xml:space="preserve"> screen.</w:t>
      </w:r>
    </w:p>
    <w:p w14:paraId="4B51B55F" w14:textId="77777777" w:rsidR="00105B8A" w:rsidRDefault="00105B8A" w:rsidP="00105B8A">
      <w:pPr>
        <w:spacing w:line="360" w:lineRule="auto"/>
        <w:jc w:val="both"/>
      </w:pPr>
      <w:r w:rsidRPr="00993843">
        <w:rPr>
          <w:b/>
        </w:rPr>
        <w:t xml:space="preserve"> </w:t>
      </w:r>
    </w:p>
    <w:p w14:paraId="18A7DE3F" w14:textId="77777777" w:rsidR="00105B8A" w:rsidRDefault="00105B8A" w:rsidP="00105B8A">
      <w:pPr>
        <w:pStyle w:val="ListParagraph"/>
        <w:numPr>
          <w:ilvl w:val="3"/>
          <w:numId w:val="16"/>
        </w:numPr>
        <w:spacing w:line="360" w:lineRule="auto"/>
        <w:ind w:left="360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 w:rsidRPr="00510870">
        <w:rPr>
          <w:b/>
        </w:rPr>
        <w:t>2 page</w:t>
      </w:r>
      <w:r>
        <w:rPr>
          <w:b/>
        </w:rPr>
        <w:t>s</w:t>
      </w:r>
      <w:r w:rsidRPr="00510870">
        <w:t xml:space="preserve"> for</w:t>
      </w:r>
      <w:r>
        <w:rPr>
          <w:b/>
        </w:rPr>
        <w:t xml:space="preserve"> Menu, Card</w:t>
      </w:r>
      <w:r>
        <w:t xml:space="preserve">, and </w:t>
      </w:r>
      <w:r>
        <w:rPr>
          <w:b/>
        </w:rPr>
        <w:t>About Us</w:t>
      </w:r>
      <w:r>
        <w:t xml:space="preserve">. You have to create the </w:t>
      </w:r>
      <w:r w:rsidRPr="00F841C9"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 w:rsidRPr="00F841C9"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7B05DD77" w14:textId="77777777" w:rsidR="00105B8A" w:rsidRDefault="00105B8A" w:rsidP="00E45611">
      <w:pPr>
        <w:pStyle w:val="ListParagraph"/>
        <w:numPr>
          <w:ilvl w:val="1"/>
          <w:numId w:val="16"/>
        </w:numPr>
        <w:tabs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Home</w:t>
      </w:r>
    </w:p>
    <w:p w14:paraId="2B0E227B" w14:textId="77777777" w:rsidR="00105B8A" w:rsidRPr="00D10DA7" w:rsidRDefault="00105B8A" w:rsidP="00E45611">
      <w:pPr>
        <w:pStyle w:val="ListParagraph"/>
        <w:spacing w:line="360" w:lineRule="auto"/>
        <w:ind w:firstLine="360"/>
        <w:jc w:val="both"/>
      </w:pPr>
      <w:r>
        <w:t xml:space="preserve">This page promotes the latest product of </w:t>
      </w:r>
      <w:proofErr w:type="spellStart"/>
      <w:r w:rsidRPr="00DD2978">
        <w:rPr>
          <w:b/>
        </w:rPr>
        <w:t>AVBucks</w:t>
      </w:r>
      <w:proofErr w:type="spellEnd"/>
      <w:r>
        <w:t xml:space="preserve"> and also gives information to customer about </w:t>
      </w:r>
      <w:proofErr w:type="spellStart"/>
      <w:r w:rsidRPr="00CE4D47">
        <w:rPr>
          <w:b/>
        </w:rPr>
        <w:t>AVBucks</w:t>
      </w:r>
      <w:proofErr w:type="spellEnd"/>
      <w:r w:rsidRPr="00CE4D47">
        <w:rPr>
          <w:b/>
        </w:rPr>
        <w:t>’</w:t>
      </w:r>
      <w:r>
        <w:t xml:space="preserve"> current ongoing promotion.</w:t>
      </w:r>
    </w:p>
    <w:p w14:paraId="584D9316" w14:textId="77777777" w:rsidR="00105B8A" w:rsidRDefault="00105B8A" w:rsidP="00E45611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b/>
        </w:rPr>
      </w:pPr>
      <w:r>
        <w:rPr>
          <w:b/>
        </w:rPr>
        <w:t>Menu</w:t>
      </w:r>
    </w:p>
    <w:p w14:paraId="33109AFE" w14:textId="77777777" w:rsidR="00105B8A" w:rsidRDefault="00105B8A" w:rsidP="00E45611">
      <w:pPr>
        <w:pStyle w:val="ListParagraph"/>
        <w:numPr>
          <w:ilvl w:val="2"/>
          <w:numId w:val="17"/>
        </w:numPr>
        <w:tabs>
          <w:tab w:val="clear" w:pos="2160"/>
          <w:tab w:val="num" w:pos="1800"/>
        </w:tabs>
        <w:spacing w:line="360" w:lineRule="auto"/>
        <w:ind w:left="1080"/>
        <w:jc w:val="both"/>
      </w:pPr>
      <w:r w:rsidRPr="00D10DA7">
        <w:rPr>
          <w:b/>
        </w:rPr>
        <w:t>Menu</w:t>
      </w:r>
      <w:r>
        <w:t xml:space="preserve"> has 2 pages consists of ‘Coffees’ menu and ‘Dessert and Cookies’ in the menu </w:t>
      </w:r>
    </w:p>
    <w:p w14:paraId="1F16E09C" w14:textId="77777777" w:rsidR="00105B8A" w:rsidRDefault="00105B8A" w:rsidP="00E45611">
      <w:pPr>
        <w:pStyle w:val="ListParagraph"/>
        <w:numPr>
          <w:ilvl w:val="2"/>
          <w:numId w:val="17"/>
        </w:numPr>
        <w:tabs>
          <w:tab w:val="clear" w:pos="2160"/>
          <w:tab w:val="num" w:pos="1800"/>
        </w:tabs>
        <w:spacing w:line="360" w:lineRule="auto"/>
        <w:ind w:left="1080"/>
        <w:jc w:val="both"/>
      </w:pPr>
      <w:r>
        <w:rPr>
          <w:b/>
        </w:rPr>
        <w:t xml:space="preserve">Coffees </w:t>
      </w:r>
      <w:r>
        <w:t xml:space="preserve">menu consist of an </w:t>
      </w:r>
      <w:r w:rsidRPr="00137F42">
        <w:rPr>
          <w:b/>
        </w:rPr>
        <w:t>image slider</w:t>
      </w:r>
      <w:r>
        <w:t xml:space="preserve"> containing information about how the coffee made. Also show list of available </w:t>
      </w:r>
      <w:r>
        <w:rPr>
          <w:b/>
        </w:rPr>
        <w:t>coffee</w:t>
      </w:r>
      <w:r>
        <w:t xml:space="preserve"> in </w:t>
      </w:r>
      <w:proofErr w:type="spellStart"/>
      <w:r w:rsidRPr="00137F42">
        <w:rPr>
          <w:b/>
        </w:rPr>
        <w:t>AVBucks</w:t>
      </w:r>
      <w:proofErr w:type="spellEnd"/>
      <w:r>
        <w:t xml:space="preserve">. The information that should be provided is </w:t>
      </w:r>
      <w:r>
        <w:rPr>
          <w:b/>
        </w:rPr>
        <w:t>coffee’s image</w:t>
      </w:r>
      <w:r>
        <w:t xml:space="preserve"> and </w:t>
      </w:r>
      <w:r>
        <w:rPr>
          <w:b/>
        </w:rPr>
        <w:t>coffee’s name</w:t>
      </w:r>
      <w:r>
        <w:t>.</w:t>
      </w:r>
    </w:p>
    <w:p w14:paraId="4BB38E72" w14:textId="77777777" w:rsidR="00105B8A" w:rsidRDefault="00105B8A" w:rsidP="00E45611">
      <w:pPr>
        <w:pStyle w:val="ListParagraph"/>
        <w:numPr>
          <w:ilvl w:val="2"/>
          <w:numId w:val="17"/>
        </w:numPr>
        <w:tabs>
          <w:tab w:val="clear" w:pos="2160"/>
          <w:tab w:val="num" w:pos="1800"/>
        </w:tabs>
        <w:spacing w:line="360" w:lineRule="auto"/>
        <w:ind w:left="1080"/>
        <w:jc w:val="both"/>
      </w:pPr>
      <w:r>
        <w:rPr>
          <w:b/>
        </w:rPr>
        <w:t xml:space="preserve">Dessert and Cookies </w:t>
      </w:r>
      <w:r>
        <w:t xml:space="preserve">menu will show list of available </w:t>
      </w:r>
      <w:r>
        <w:rPr>
          <w:b/>
        </w:rPr>
        <w:t>dessert or cookie</w:t>
      </w:r>
      <w:r>
        <w:t xml:space="preserve"> in </w:t>
      </w:r>
      <w:proofErr w:type="spellStart"/>
      <w:r w:rsidRPr="00137F42">
        <w:rPr>
          <w:b/>
        </w:rPr>
        <w:t>AVBucks</w:t>
      </w:r>
      <w:proofErr w:type="spellEnd"/>
      <w:r>
        <w:t xml:space="preserve">. The information that should be provided is </w:t>
      </w:r>
      <w:r>
        <w:rPr>
          <w:b/>
        </w:rPr>
        <w:t>dessert or cookie’s image</w:t>
      </w:r>
      <w:r>
        <w:t xml:space="preserve"> and </w:t>
      </w:r>
      <w:r>
        <w:rPr>
          <w:b/>
        </w:rPr>
        <w:t>dessert or cookie’s name</w:t>
      </w:r>
      <w:r>
        <w:t>.</w:t>
      </w:r>
    </w:p>
    <w:p w14:paraId="426C9A15" w14:textId="77777777" w:rsidR="00105B8A" w:rsidRDefault="00105B8A" w:rsidP="00E45611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b/>
        </w:rPr>
      </w:pPr>
      <w:r>
        <w:rPr>
          <w:b/>
        </w:rPr>
        <w:t>About Us</w:t>
      </w:r>
    </w:p>
    <w:p w14:paraId="5B5FFC55" w14:textId="77777777" w:rsidR="00105B8A" w:rsidRDefault="00105B8A" w:rsidP="00E45611">
      <w:pPr>
        <w:pStyle w:val="ListParagraph"/>
        <w:spacing w:line="360" w:lineRule="auto"/>
        <w:ind w:firstLine="360"/>
        <w:jc w:val="both"/>
      </w:pPr>
      <w:r>
        <w:t xml:space="preserve">This page shows a brief description about </w:t>
      </w:r>
      <w:proofErr w:type="spellStart"/>
      <w:r w:rsidRPr="0003295A">
        <w:rPr>
          <w:b/>
        </w:rPr>
        <w:t>AVBucks</w:t>
      </w:r>
      <w:proofErr w:type="spellEnd"/>
      <w:r w:rsidRPr="0003295A">
        <w:rPr>
          <w:b/>
        </w:rPr>
        <w:t>’</w:t>
      </w:r>
      <w:r>
        <w:t xml:space="preserve"> history and the owner of the </w:t>
      </w:r>
      <w:proofErr w:type="spellStart"/>
      <w:r w:rsidRPr="0003295A">
        <w:rPr>
          <w:b/>
        </w:rPr>
        <w:t>AVBucks</w:t>
      </w:r>
      <w:proofErr w:type="spellEnd"/>
      <w:r>
        <w:t>.</w:t>
      </w:r>
    </w:p>
    <w:p w14:paraId="0C602784" w14:textId="77777777" w:rsidR="00105B8A" w:rsidRPr="00DC5BDC" w:rsidRDefault="00105B8A" w:rsidP="00E45611">
      <w:pPr>
        <w:pStyle w:val="ListParagraph"/>
        <w:numPr>
          <w:ilvl w:val="0"/>
          <w:numId w:val="17"/>
        </w:numPr>
        <w:tabs>
          <w:tab w:val="left" w:pos="1080"/>
        </w:tabs>
        <w:spacing w:line="360" w:lineRule="auto"/>
        <w:ind w:left="720"/>
        <w:jc w:val="both"/>
      </w:pPr>
      <w:r>
        <w:rPr>
          <w:b/>
        </w:rPr>
        <w:t>Card</w:t>
      </w:r>
    </w:p>
    <w:p w14:paraId="5FD8B63D" w14:textId="77777777" w:rsidR="00105B8A" w:rsidRDefault="00105B8A" w:rsidP="00E45611">
      <w:pPr>
        <w:pStyle w:val="ListParagraph"/>
        <w:spacing w:line="360" w:lineRule="auto"/>
        <w:ind w:firstLine="360"/>
        <w:jc w:val="both"/>
      </w:pPr>
      <w:r>
        <w:t xml:space="preserve">This page helps customers to register to become </w:t>
      </w:r>
      <w:proofErr w:type="spellStart"/>
      <w:r w:rsidRPr="0003295A">
        <w:rPr>
          <w:b/>
        </w:rPr>
        <w:t>AVBucks</w:t>
      </w:r>
      <w:proofErr w:type="spellEnd"/>
      <w:r w:rsidRPr="0003295A">
        <w:rPr>
          <w:b/>
        </w:rPr>
        <w:t>’</w:t>
      </w:r>
      <w:r>
        <w:rPr>
          <w:b/>
        </w:rPr>
        <w:t xml:space="preserve"> member</w:t>
      </w:r>
      <w:r>
        <w:t xml:space="preserve">. Customers need to submit some personal </w:t>
      </w:r>
      <w:proofErr w:type="spellStart"/>
      <w:r>
        <w:t>informations</w:t>
      </w:r>
      <w:proofErr w:type="spellEnd"/>
      <w:r>
        <w:t xml:space="preserve"> such as </w:t>
      </w:r>
      <w:r w:rsidRPr="0082588C">
        <w:rPr>
          <w:b/>
        </w:rPr>
        <w:t>email</w:t>
      </w:r>
      <w:r>
        <w:t>,</w:t>
      </w:r>
      <w:r>
        <w:rPr>
          <w:b/>
        </w:rPr>
        <w:t xml:space="preserve"> password</w:t>
      </w:r>
      <w:r>
        <w:t xml:space="preserve">, </w:t>
      </w:r>
      <w:r>
        <w:rPr>
          <w:b/>
        </w:rPr>
        <w:t>confirm password,</w:t>
      </w:r>
      <w:r>
        <w:t xml:space="preserve"> </w:t>
      </w:r>
      <w:r>
        <w:rPr>
          <w:b/>
        </w:rPr>
        <w:t>address</w:t>
      </w:r>
      <w:r>
        <w:t xml:space="preserve">, </w:t>
      </w:r>
      <w:r>
        <w:rPr>
          <w:b/>
        </w:rPr>
        <w:t>gender</w:t>
      </w:r>
      <w:r>
        <w:t xml:space="preserve">, and </w:t>
      </w:r>
      <w:r>
        <w:rPr>
          <w:b/>
        </w:rPr>
        <w:t>date of birth</w:t>
      </w:r>
      <w:r>
        <w:t xml:space="preserve">. You are also asked to create </w:t>
      </w:r>
      <w:r w:rsidRPr="0047430D">
        <w:rPr>
          <w:b/>
        </w:rPr>
        <w:t>5 kind of validation</w:t>
      </w:r>
      <w:r>
        <w:t xml:space="preserve"> using </w:t>
      </w:r>
      <w:r>
        <w:rPr>
          <w:b/>
        </w:rPr>
        <w:t>JavaScript</w:t>
      </w:r>
      <w:r w:rsidRPr="0082588C">
        <w:t>.</w:t>
      </w:r>
    </w:p>
    <w:p w14:paraId="17D42059" w14:textId="77777777" w:rsidR="00105B8A" w:rsidRDefault="00105B8A" w:rsidP="00105B8A">
      <w:pPr>
        <w:spacing w:line="360" w:lineRule="auto"/>
        <w:jc w:val="both"/>
      </w:pPr>
    </w:p>
    <w:p w14:paraId="3FE9B62C" w14:textId="77777777" w:rsidR="00105B8A" w:rsidRDefault="00105B8A" w:rsidP="00105B8A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03FE8689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 but still strive for </w:t>
      </w:r>
      <w:r w:rsidRPr="00875ADA">
        <w:rPr>
          <w:b/>
        </w:rPr>
        <w:t>consistency</w:t>
      </w:r>
      <w:r>
        <w:t>.</w:t>
      </w:r>
    </w:p>
    <w:p w14:paraId="567BF35C" w14:textId="4D6D06F8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>Adobe Photoshop CC</w:t>
      </w:r>
      <w:r w:rsidR="002F60E4">
        <w:rPr>
          <w:b/>
        </w:rPr>
        <w:t xml:space="preserve"> 2020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6C33F619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20750995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44FD4D34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 w:rsidRPr="00834164">
        <w:rPr>
          <w:b/>
        </w:rPr>
        <w:t>Internal</w:t>
      </w:r>
      <w:r>
        <w:t xml:space="preserve"> or </w:t>
      </w:r>
      <w:r w:rsidRPr="00834164">
        <w:rPr>
          <w:b/>
        </w:rPr>
        <w:t>inline</w:t>
      </w:r>
      <w:r>
        <w:t xml:space="preserve"> </w:t>
      </w:r>
      <w:r w:rsidRPr="00834164">
        <w:rPr>
          <w:b/>
        </w:rPr>
        <w:t>CSS</w:t>
      </w:r>
      <w:r>
        <w:t xml:space="preserve"> will not be </w:t>
      </w:r>
      <w:r w:rsidRPr="00834164">
        <w:rPr>
          <w:b/>
        </w:rPr>
        <w:t>marked</w:t>
      </w:r>
      <w:r>
        <w:t>.</w:t>
      </w:r>
    </w:p>
    <w:p w14:paraId="4487A6F2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structure. </w:t>
      </w:r>
      <w:r w:rsidRPr="001E18D1">
        <w:rPr>
          <w:b/>
        </w:rPr>
        <w:t>D</w:t>
      </w:r>
      <w:r>
        <w:rPr>
          <w:b/>
        </w:rPr>
        <w:t>o not</w:t>
      </w:r>
      <w:r>
        <w:t xml:space="preserve"> use </w:t>
      </w:r>
      <w:r w:rsidRPr="00CC38FD">
        <w:rPr>
          <w:b/>
        </w:rPr>
        <w:t>table</w:t>
      </w:r>
      <w:r>
        <w:t xml:space="preserve"> </w:t>
      </w:r>
      <w:r w:rsidRPr="00782202">
        <w:rPr>
          <w:b/>
        </w:rPr>
        <w:t>tag</w:t>
      </w:r>
      <w:r w:rsidRPr="00782202">
        <w:t>,</w:t>
      </w:r>
      <w:r>
        <w:rPr>
          <w:b/>
        </w:rPr>
        <w:t xml:space="preserve"> </w:t>
      </w:r>
      <w:r w:rsidRPr="00782202">
        <w:t>use</w:t>
      </w:r>
      <w:r>
        <w:rPr>
          <w:b/>
        </w:rPr>
        <w:t xml:space="preserve"> div tag </w:t>
      </w:r>
      <w:r w:rsidRPr="00782202">
        <w:t>for</w:t>
      </w:r>
      <w:r>
        <w:t xml:space="preserve"> the layout instead.</w:t>
      </w:r>
    </w:p>
    <w:p w14:paraId="151C5441" w14:textId="11F91B48" w:rsidR="00105B8A" w:rsidRDefault="00105B8A" w:rsidP="002F60E4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7AD8F131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lastRenderedPageBreak/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proofErr w:type="gramStart"/>
      <w:r>
        <w:rPr>
          <w:b/>
        </w:rPr>
        <w:t>tablets</w:t>
      </w:r>
      <w:proofErr w:type="gramEnd"/>
      <w:r>
        <w:t xml:space="preserve"> and </w:t>
      </w:r>
      <w:r>
        <w:rPr>
          <w:b/>
        </w:rPr>
        <w:t>mobile devices</w:t>
      </w:r>
      <w:r>
        <w:t>.</w:t>
      </w:r>
    </w:p>
    <w:p w14:paraId="6FA9CBC0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>Organize your files with subdirectories.</w:t>
      </w:r>
    </w:p>
    <w:p w14:paraId="5FFA74C4" w14:textId="77777777" w:rsidR="00105B8A" w:rsidRDefault="00105B8A" w:rsidP="00105B8A">
      <w:pPr>
        <w:pStyle w:val="ListParagraph"/>
        <w:numPr>
          <w:ilvl w:val="4"/>
          <w:numId w:val="18"/>
        </w:numPr>
        <w:spacing w:line="360" w:lineRule="auto"/>
        <w:ind w:left="360"/>
        <w:jc w:val="both"/>
      </w:pPr>
      <w:r>
        <w:t>Include references (link from a website, book) that you use in creating the website.</w:t>
      </w:r>
    </w:p>
    <w:p w14:paraId="265E7253" w14:textId="77777777" w:rsidR="00105B8A" w:rsidRDefault="00105B8A" w:rsidP="00105B8A">
      <w:pPr>
        <w:spacing w:line="360" w:lineRule="auto"/>
        <w:jc w:val="both"/>
      </w:pPr>
    </w:p>
    <w:p w14:paraId="6BFB3A99" w14:textId="77777777" w:rsidR="003C3B31" w:rsidRDefault="003C3B31" w:rsidP="003C3B31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2003EE2E" w14:textId="77777777" w:rsidR="003C3B31" w:rsidRDefault="003C3B31" w:rsidP="003C3B31">
      <w:pPr>
        <w:pStyle w:val="ListParagraph"/>
        <w:numPr>
          <w:ilvl w:val="0"/>
          <w:numId w:val="19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51D51215" w14:textId="77777777" w:rsidR="003C3B31" w:rsidRDefault="003C3B31" w:rsidP="003C3B31">
      <w:pPr>
        <w:pStyle w:val="ListParagraph"/>
        <w:numPr>
          <w:ilvl w:val="0"/>
          <w:numId w:val="19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76239262" w14:textId="77777777" w:rsidR="003C3B31" w:rsidRDefault="003C3B31" w:rsidP="003C3B31">
      <w:pPr>
        <w:pStyle w:val="ListParagraph"/>
        <w:numPr>
          <w:ilvl w:val="0"/>
          <w:numId w:val="19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DB3A2E0" w14:textId="77777777" w:rsidR="003C3B31" w:rsidRDefault="003C3B31" w:rsidP="003C3B31">
      <w:pPr>
        <w:spacing w:line="360" w:lineRule="auto"/>
        <w:jc w:val="both"/>
      </w:pPr>
    </w:p>
    <w:p w14:paraId="7F7C4D27" w14:textId="77777777" w:rsidR="003C3B31" w:rsidRDefault="003C3B31" w:rsidP="003C3B31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5EA8D2F1" w14:textId="77777777" w:rsidR="003C3B31" w:rsidRDefault="003C3B31" w:rsidP="003C3B31">
      <w:pPr>
        <w:numPr>
          <w:ilvl w:val="0"/>
          <w:numId w:val="22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0DB15879" w14:textId="77777777" w:rsidR="003C3B31" w:rsidRDefault="003C3B31" w:rsidP="003C3B31">
      <w:pPr>
        <w:numPr>
          <w:ilvl w:val="0"/>
          <w:numId w:val="22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679BC32A" w14:textId="77777777" w:rsidR="003C3B31" w:rsidRDefault="003C3B31" w:rsidP="003C3B31">
      <w:pPr>
        <w:numPr>
          <w:ilvl w:val="0"/>
          <w:numId w:val="22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5D9B1EB6" w14:textId="77777777" w:rsidR="003C3B31" w:rsidRDefault="003C3B31" w:rsidP="003C3B31">
      <w:pPr>
        <w:numPr>
          <w:ilvl w:val="1"/>
          <w:numId w:val="22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22F62102" w14:textId="77777777" w:rsidR="003C3B31" w:rsidRDefault="003C3B31" w:rsidP="003C3B31">
      <w:pPr>
        <w:numPr>
          <w:ilvl w:val="1"/>
          <w:numId w:val="22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75D0AFD" w14:textId="77777777" w:rsidR="003C3B31" w:rsidRDefault="003C3B31" w:rsidP="003C3B31">
      <w:pPr>
        <w:numPr>
          <w:ilvl w:val="1"/>
          <w:numId w:val="22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277B6DC5" w14:textId="77777777" w:rsidR="003C3B31" w:rsidRDefault="003C3B31" w:rsidP="003C3B31">
      <w:pPr>
        <w:numPr>
          <w:ilvl w:val="0"/>
          <w:numId w:val="22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452EDA95" w14:textId="77777777" w:rsidR="003C3B31" w:rsidRDefault="003C3B31" w:rsidP="003C3B31">
      <w:pPr>
        <w:spacing w:line="360" w:lineRule="auto"/>
        <w:jc w:val="both"/>
        <w:rPr>
          <w:lang w:val="id-ID"/>
        </w:rPr>
      </w:pPr>
    </w:p>
    <w:p w14:paraId="318472ED" w14:textId="77777777" w:rsidR="003C3B31" w:rsidRDefault="003C3B31" w:rsidP="003C3B31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19325E49" w14:textId="54916696" w:rsidR="00BC6DE8" w:rsidRPr="00A32343" w:rsidRDefault="00BC6DE8" w:rsidP="000B4FF3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82E9E" w14:textId="77777777" w:rsidR="00160147" w:rsidRDefault="00160147" w:rsidP="00273E4A">
      <w:r>
        <w:separator/>
      </w:r>
    </w:p>
  </w:endnote>
  <w:endnote w:type="continuationSeparator" w:id="0">
    <w:p w14:paraId="1B818FC4" w14:textId="77777777" w:rsidR="00160147" w:rsidRDefault="0016014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F05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0311640" wp14:editId="062F81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931AA8" w14:textId="489D6FF1" w:rsidR="005B66A9" w:rsidRPr="00CB513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513E">
      <w:rPr>
        <w:sz w:val="22"/>
        <w:szCs w:val="22"/>
      </w:rPr>
      <w:t>Page</w:t>
    </w:r>
    <w:r w:rsidRPr="00CB513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PAGE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45611">
          <w:rPr>
            <w:noProof/>
            <w:sz w:val="22"/>
            <w:szCs w:val="22"/>
            <w:lang w:val="id-ID"/>
          </w:rPr>
          <w:t>4</w:t>
        </w:r>
        <w:r w:rsidR="00151847" w:rsidRPr="00CB513E">
          <w:rPr>
            <w:sz w:val="22"/>
            <w:szCs w:val="22"/>
            <w:lang w:val="id-ID"/>
          </w:rPr>
          <w:fldChar w:fldCharType="end"/>
        </w:r>
        <w:r w:rsidR="005B66A9" w:rsidRPr="00CB513E">
          <w:rPr>
            <w:sz w:val="22"/>
            <w:szCs w:val="22"/>
            <w:lang w:val="id-ID"/>
          </w:rPr>
          <w:t xml:space="preserve"> of </w:t>
        </w:r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NUMPAGES 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45611">
          <w:rPr>
            <w:noProof/>
            <w:sz w:val="22"/>
            <w:szCs w:val="22"/>
            <w:lang w:val="id-ID"/>
          </w:rPr>
          <w:t>5</w:t>
        </w:r>
        <w:r w:rsidR="00151847" w:rsidRPr="00CB513E">
          <w:rPr>
            <w:sz w:val="22"/>
            <w:szCs w:val="22"/>
            <w:lang w:val="id-ID"/>
          </w:rPr>
          <w:fldChar w:fldCharType="end"/>
        </w:r>
      </w:sdtContent>
    </w:sdt>
  </w:p>
  <w:p w14:paraId="63729B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A560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4981E" wp14:editId="7EFC9C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BD2CCC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1074C7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0CED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C2616" w14:textId="77777777" w:rsidR="00160147" w:rsidRDefault="00160147" w:rsidP="00273E4A">
      <w:r>
        <w:separator/>
      </w:r>
    </w:p>
  </w:footnote>
  <w:footnote w:type="continuationSeparator" w:id="0">
    <w:p w14:paraId="34FA9C6E" w14:textId="77777777" w:rsidR="00160147" w:rsidRDefault="0016014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1C6D56F" w14:textId="77777777" w:rsidTr="005D0782">
      <w:tc>
        <w:tcPr>
          <w:tcW w:w="5220" w:type="dxa"/>
        </w:tcPr>
        <w:p w14:paraId="54360EA7" w14:textId="4B762690" w:rsidR="005D0782" w:rsidRPr="009040BC" w:rsidRDefault="009040BC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</w:t>
          </w:r>
          <w:r w:rsidR="00F378EA">
            <w:rPr>
              <w:b/>
              <w:sz w:val="20"/>
              <w:lang w:val="id-ID"/>
            </w:rPr>
            <w:t>02</w:t>
          </w:r>
          <w:r>
            <w:rPr>
              <w:b/>
              <w:sz w:val="20"/>
            </w:rPr>
            <w:t>21</w:t>
          </w:r>
        </w:p>
      </w:tc>
      <w:tc>
        <w:tcPr>
          <w:tcW w:w="5220" w:type="dxa"/>
        </w:tcPr>
        <w:p w14:paraId="38DD02F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F6BC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BB59DC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FB51B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03217"/>
    <w:multiLevelType w:val="hybridMultilevel"/>
    <w:tmpl w:val="F52A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B60673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587503"/>
    <w:multiLevelType w:val="hybridMultilevel"/>
    <w:tmpl w:val="6278094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601740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1"/>
  </w:num>
  <w:num w:numId="7">
    <w:abstractNumId w:val="14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6"/>
  </w:num>
  <w:num w:numId="1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4FF3"/>
    <w:rsid w:val="000B69D0"/>
    <w:rsid w:val="000C3015"/>
    <w:rsid w:val="000F057A"/>
    <w:rsid w:val="000F1EBF"/>
    <w:rsid w:val="000F3EB6"/>
    <w:rsid w:val="000F7CFC"/>
    <w:rsid w:val="000F7FC6"/>
    <w:rsid w:val="00105B8A"/>
    <w:rsid w:val="001128D4"/>
    <w:rsid w:val="00113801"/>
    <w:rsid w:val="00122BC2"/>
    <w:rsid w:val="00126822"/>
    <w:rsid w:val="00131DAA"/>
    <w:rsid w:val="00145C2E"/>
    <w:rsid w:val="00150E94"/>
    <w:rsid w:val="00151847"/>
    <w:rsid w:val="0015698F"/>
    <w:rsid w:val="00160147"/>
    <w:rsid w:val="00183F26"/>
    <w:rsid w:val="001955A6"/>
    <w:rsid w:val="001A300E"/>
    <w:rsid w:val="001B3A2E"/>
    <w:rsid w:val="001D2D13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45D"/>
    <w:rsid w:val="002C3AC5"/>
    <w:rsid w:val="002C49AB"/>
    <w:rsid w:val="002C7FC0"/>
    <w:rsid w:val="002D1472"/>
    <w:rsid w:val="002D7F31"/>
    <w:rsid w:val="002E3324"/>
    <w:rsid w:val="002F60E4"/>
    <w:rsid w:val="003002A2"/>
    <w:rsid w:val="00305136"/>
    <w:rsid w:val="003054E4"/>
    <w:rsid w:val="00320C87"/>
    <w:rsid w:val="00321362"/>
    <w:rsid w:val="00322115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C3B31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5E1E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4F485B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2539"/>
    <w:rsid w:val="00664137"/>
    <w:rsid w:val="0067443D"/>
    <w:rsid w:val="006D36BC"/>
    <w:rsid w:val="006F4D80"/>
    <w:rsid w:val="00701ECA"/>
    <w:rsid w:val="00720962"/>
    <w:rsid w:val="0072245D"/>
    <w:rsid w:val="00737595"/>
    <w:rsid w:val="0076304F"/>
    <w:rsid w:val="00787247"/>
    <w:rsid w:val="007B5A6A"/>
    <w:rsid w:val="007C1C37"/>
    <w:rsid w:val="007E0EE7"/>
    <w:rsid w:val="007E4B1C"/>
    <w:rsid w:val="00810737"/>
    <w:rsid w:val="00811C48"/>
    <w:rsid w:val="00815DB3"/>
    <w:rsid w:val="0083459F"/>
    <w:rsid w:val="0083780E"/>
    <w:rsid w:val="00840B4C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040BC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B7B45"/>
    <w:rsid w:val="009C7801"/>
    <w:rsid w:val="009D3A1E"/>
    <w:rsid w:val="009E29D9"/>
    <w:rsid w:val="009E6BF2"/>
    <w:rsid w:val="00A1473C"/>
    <w:rsid w:val="00A30D63"/>
    <w:rsid w:val="00A32343"/>
    <w:rsid w:val="00A46082"/>
    <w:rsid w:val="00A50AF3"/>
    <w:rsid w:val="00A52AB7"/>
    <w:rsid w:val="00A53D38"/>
    <w:rsid w:val="00A552D5"/>
    <w:rsid w:val="00A72C89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B8D"/>
    <w:rsid w:val="00C57FE8"/>
    <w:rsid w:val="00C6549A"/>
    <w:rsid w:val="00C8483C"/>
    <w:rsid w:val="00C915BF"/>
    <w:rsid w:val="00CB3B33"/>
    <w:rsid w:val="00CB513E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45611"/>
    <w:rsid w:val="00E502A7"/>
    <w:rsid w:val="00E642BF"/>
    <w:rsid w:val="00E660C4"/>
    <w:rsid w:val="00E83F0C"/>
    <w:rsid w:val="00EB5190"/>
    <w:rsid w:val="00EB7CD4"/>
    <w:rsid w:val="00ED5890"/>
    <w:rsid w:val="00EF17AC"/>
    <w:rsid w:val="00F172AD"/>
    <w:rsid w:val="00F22A92"/>
    <w:rsid w:val="00F2595B"/>
    <w:rsid w:val="00F36E33"/>
    <w:rsid w:val="00F378EA"/>
    <w:rsid w:val="00F53807"/>
    <w:rsid w:val="00F634E8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4952B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FF3"/>
    <w:pPr>
      <w:ind w:left="720"/>
      <w:contextualSpacing/>
    </w:pPr>
  </w:style>
  <w:style w:type="character" w:customStyle="1" w:styleId="shorttext">
    <w:name w:val="short_text"/>
    <w:basedOn w:val="DefaultParagraphFont"/>
    <w:rsid w:val="0010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4D050-0EB5-4E46-8E68-2B80C4B5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43</TotalTime>
  <Pages>1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33</cp:revision>
  <dcterms:created xsi:type="dcterms:W3CDTF">2017-10-20T05:51:00Z</dcterms:created>
  <dcterms:modified xsi:type="dcterms:W3CDTF">2021-03-31T06:57:00Z</dcterms:modified>
</cp:coreProperties>
</file>